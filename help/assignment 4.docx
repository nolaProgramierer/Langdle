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3C604" w14:textId="56F53D6C" w:rsidR="00645A75" w:rsidRPr="000A33B0" w:rsidRDefault="00986D1B" w:rsidP="000A33B0">
      <w:pPr>
        <w:pStyle w:val="Title"/>
        <w:ind w:left="2880"/>
        <w:rPr>
          <w:sz w:val="36"/>
          <w:szCs w:val="36"/>
        </w:rPr>
      </w:pPr>
      <w:r w:rsidRPr="00D74561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F3C94F9" wp14:editId="53C946C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33044" cy="8458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044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4561">
        <w:rPr>
          <w:sz w:val="32"/>
          <w:szCs w:val="32"/>
        </w:rPr>
        <w:t>DGMD E-2</w:t>
      </w:r>
      <w:r w:rsidR="0060335E">
        <w:rPr>
          <w:sz w:val="32"/>
          <w:szCs w:val="32"/>
        </w:rPr>
        <w:t>8</w:t>
      </w:r>
      <w:r w:rsidRPr="00D74561">
        <w:rPr>
          <w:sz w:val="32"/>
          <w:szCs w:val="32"/>
        </w:rPr>
        <w:br/>
      </w:r>
      <w:r w:rsidR="0060335E">
        <w:rPr>
          <w:sz w:val="32"/>
          <w:szCs w:val="32"/>
        </w:rPr>
        <w:t>Developing Single Page Web Applications</w:t>
      </w:r>
      <w:r w:rsidR="007E4E17" w:rsidRPr="000A33B0">
        <w:rPr>
          <w:sz w:val="36"/>
          <w:szCs w:val="36"/>
        </w:rPr>
        <w:br/>
      </w:r>
      <w:r w:rsidR="00D74561" w:rsidRPr="00D74561">
        <w:rPr>
          <w:color w:val="auto"/>
          <w:sz w:val="36"/>
          <w:szCs w:val="36"/>
        </w:rPr>
        <w:t>Assignment</w:t>
      </w:r>
      <w:r w:rsidR="003840A8">
        <w:rPr>
          <w:color w:val="auto"/>
          <w:sz w:val="36"/>
          <w:szCs w:val="36"/>
        </w:rPr>
        <w:t xml:space="preserve"> </w:t>
      </w:r>
      <w:r w:rsidR="002F6DCE">
        <w:rPr>
          <w:color w:val="auto"/>
          <w:sz w:val="36"/>
          <w:szCs w:val="36"/>
        </w:rPr>
        <w:t>3</w:t>
      </w:r>
      <w:r w:rsidR="003840A8">
        <w:rPr>
          <w:color w:val="auto"/>
          <w:sz w:val="36"/>
          <w:szCs w:val="36"/>
        </w:rPr>
        <w:t xml:space="preserve">: </w:t>
      </w:r>
      <w:r w:rsidR="00554B3C">
        <w:rPr>
          <w:color w:val="auto"/>
          <w:sz w:val="36"/>
          <w:szCs w:val="36"/>
        </w:rPr>
        <w:t>Wordle</w:t>
      </w:r>
    </w:p>
    <w:p w14:paraId="01FB7541" w14:textId="77777777" w:rsidR="000A33B0" w:rsidRDefault="000A33B0">
      <w:pPr>
        <w:pStyle w:val="Heading1"/>
      </w:pPr>
    </w:p>
    <w:p w14:paraId="63611FC9" w14:textId="77777777" w:rsidR="00D74561" w:rsidRDefault="00D74561" w:rsidP="00D74561">
      <w:pPr>
        <w:pStyle w:val="Heading2"/>
      </w:pPr>
      <w:r>
        <w:t>Due Date</w:t>
      </w:r>
    </w:p>
    <w:p w14:paraId="16C0B1B4" w14:textId="00128E68" w:rsidR="00D74561" w:rsidRDefault="00554B3C" w:rsidP="00D74561">
      <w:r>
        <w:t>Apr 6</w:t>
      </w:r>
      <w:r w:rsidR="00695E2E">
        <w:t xml:space="preserve"> at</w:t>
      </w:r>
      <w:r w:rsidR="00C63DF5">
        <w:t xml:space="preserve"> </w:t>
      </w:r>
      <w:r w:rsidR="00495093">
        <w:t>9pm</w:t>
      </w:r>
      <w:r w:rsidR="00D74561">
        <w:t xml:space="preserve"> EST</w:t>
      </w:r>
    </w:p>
    <w:p w14:paraId="4B20D781" w14:textId="2A971996" w:rsidR="00D74561" w:rsidRPr="00D74561" w:rsidRDefault="00D74561" w:rsidP="00D74561">
      <w:pPr>
        <w:pStyle w:val="Heading2"/>
      </w:pPr>
      <w:r w:rsidRPr="00D74561">
        <w:t>Summary</w:t>
      </w:r>
    </w:p>
    <w:p w14:paraId="710A172C" w14:textId="6369F00D" w:rsidR="008E13D2" w:rsidRDefault="00A24202" w:rsidP="00D74561">
      <w:r>
        <w:t xml:space="preserve">Utilize </w:t>
      </w:r>
      <w:r w:rsidR="0035086D">
        <w:t xml:space="preserve">Javascript objects plus an API to create a </w:t>
      </w:r>
      <w:r w:rsidR="00701128">
        <w:t>one-page</w:t>
      </w:r>
      <w:r w:rsidR="0035086D">
        <w:t xml:space="preserve"> game app.</w:t>
      </w:r>
      <w:r w:rsidR="0035086D">
        <w:br/>
      </w:r>
    </w:p>
    <w:p w14:paraId="32A4461F" w14:textId="4E72C29A" w:rsidR="008E13D2" w:rsidRDefault="008E13D2" w:rsidP="00D74561">
      <w:pPr>
        <w:rPr>
          <w:rFonts w:asciiTheme="majorHAnsi" w:eastAsiaTheme="majorEastAsia" w:hAnsiTheme="majorHAnsi" w:cstheme="majorBidi"/>
          <w:b/>
          <w:bCs/>
          <w:color w:val="B6332E" w:themeColor="accent1" w:themeShade="BF"/>
        </w:rPr>
      </w:pPr>
      <w:r w:rsidRPr="007B3274">
        <w:rPr>
          <w:rFonts w:asciiTheme="majorHAnsi" w:eastAsiaTheme="majorEastAsia" w:hAnsiTheme="majorHAnsi" w:cstheme="majorBidi"/>
          <w:b/>
          <w:bCs/>
          <w:color w:val="B6332E" w:themeColor="accent1" w:themeShade="BF"/>
        </w:rPr>
        <w:t>Task:</w:t>
      </w:r>
    </w:p>
    <w:p w14:paraId="2B61A9A5" w14:textId="54D84A40" w:rsidR="00427A7D" w:rsidRDefault="00FA3ADF" w:rsidP="00D74561">
      <w:r w:rsidRPr="00FA3ADF">
        <w:t xml:space="preserve">You are tasked with </w:t>
      </w:r>
      <w:r>
        <w:t xml:space="preserve">creating an app to implement the popular Wordle game (ref:  </w:t>
      </w:r>
      <w:r w:rsidRPr="00FA3ADF">
        <w:t>https://www.nytimes.com/games/wordle/index.html</w:t>
      </w:r>
      <w:r>
        <w:t>)</w:t>
      </w:r>
      <w:r w:rsidR="00427A7D">
        <w:br/>
        <w:t xml:space="preserve">Note that your implementation does not have to match the </w:t>
      </w:r>
      <w:r w:rsidR="00F87BB8">
        <w:t xml:space="preserve">UI of </w:t>
      </w:r>
      <w:r w:rsidR="00427A7D">
        <w:t>NY Times version</w:t>
      </w:r>
      <w:r w:rsidR="00F87BB8">
        <w:t xml:space="preserve"> </w:t>
      </w:r>
      <w:r w:rsidR="00427A7D">
        <w:t>– the link is provided for reference.</w:t>
      </w:r>
    </w:p>
    <w:p w14:paraId="117635AC" w14:textId="2D42611D" w:rsidR="00F2319E" w:rsidRDefault="00A204AE" w:rsidP="00D74561">
      <w:r>
        <w:t xml:space="preserve">Your submission will be judged </w:t>
      </w:r>
      <w:r w:rsidR="00D46472">
        <w:t>on your ability to leverage objects within your design</w:t>
      </w:r>
      <w:r w:rsidR="00427A7D">
        <w:t xml:space="preserve"> and to create an intuitive UI</w:t>
      </w:r>
      <w:r w:rsidR="00D46472">
        <w:t>.</w:t>
      </w:r>
      <w:r w:rsidR="00D46472">
        <w:br/>
      </w:r>
      <w:r w:rsidR="00F2319E">
        <w:t>You are required to use an API for the vocabulary.</w:t>
      </w:r>
      <w:r w:rsidR="00F87BB8">
        <w:t xml:space="preserve"> You may use an additional API if desired.</w:t>
      </w:r>
      <w:r w:rsidR="00805420">
        <w:br/>
        <w:t xml:space="preserve">API’s must return JSON and must use </w:t>
      </w:r>
      <w:r w:rsidR="00B929DE">
        <w:t>XMLHttpRequest</w:t>
      </w:r>
      <w:r w:rsidR="00805420">
        <w:t xml:space="preserve"> or </w:t>
      </w:r>
      <w:r w:rsidR="00B929DE">
        <w:t xml:space="preserve">a promise or a promise via </w:t>
      </w:r>
      <w:r w:rsidR="00D63CAF">
        <w:t>f</w:t>
      </w:r>
      <w:r w:rsidR="00805420">
        <w:t>etch</w:t>
      </w:r>
      <w:r w:rsidR="00D63CAF">
        <w:t>.</w:t>
      </w:r>
    </w:p>
    <w:p w14:paraId="512919E8" w14:textId="77777777" w:rsidR="008607FB" w:rsidRDefault="008607FB" w:rsidP="00D74561">
      <w:pPr>
        <w:rPr>
          <w:b/>
          <w:bCs/>
        </w:rPr>
      </w:pPr>
    </w:p>
    <w:p w14:paraId="505CF326" w14:textId="701783D3" w:rsidR="00F2319E" w:rsidRPr="00A51BE0" w:rsidRDefault="00F2319E" w:rsidP="00D74561">
      <w:pPr>
        <w:rPr>
          <w:b/>
          <w:bCs/>
        </w:rPr>
      </w:pPr>
      <w:r w:rsidRPr="00A51BE0">
        <w:rPr>
          <w:b/>
          <w:bCs/>
        </w:rPr>
        <w:t>Game play:</w:t>
      </w:r>
    </w:p>
    <w:p w14:paraId="2B8D091A" w14:textId="203D95F1" w:rsidR="00F2319E" w:rsidRDefault="00F2319E" w:rsidP="00D74561">
      <w:r>
        <w:t>The player has 6 tries to guess a 5 letter word.</w:t>
      </w:r>
    </w:p>
    <w:p w14:paraId="2D10E961" w14:textId="4B0100FB" w:rsidR="00F2319E" w:rsidRDefault="00F2319E" w:rsidP="00D74561">
      <w:r>
        <w:t xml:space="preserve">Guesses </w:t>
      </w:r>
      <w:r w:rsidR="009E02DE">
        <w:t>must be valid 5 letter words (you will need to check this)</w:t>
      </w:r>
    </w:p>
    <w:p w14:paraId="18D7D19B" w14:textId="77777777" w:rsidR="00DC3D44" w:rsidRDefault="00427A7D" w:rsidP="00D74561">
      <w:r>
        <w:t xml:space="preserve">For each letter in the guess, you must report </w:t>
      </w:r>
      <w:r w:rsidR="008F7099">
        <w:t xml:space="preserve">one of three results: </w:t>
      </w:r>
      <w:r w:rsidR="008F7099">
        <w:br/>
      </w:r>
      <w:r>
        <w:t>if the letter is not in the answer</w:t>
      </w:r>
      <w:r w:rsidR="008F7099">
        <w:br/>
      </w:r>
      <w:r w:rsidR="0088456D">
        <w:t xml:space="preserve">if the </w:t>
      </w:r>
      <w:r>
        <w:t>in the answer but in a different place than</w:t>
      </w:r>
      <w:r w:rsidR="0088456D">
        <w:t xml:space="preserve"> in your guess word</w:t>
      </w:r>
      <w:r w:rsidR="008F7099">
        <w:br/>
      </w:r>
      <w:r w:rsidR="0088456D">
        <w:t>if the letter is in the same place as in the guess word</w:t>
      </w:r>
      <w:r w:rsidR="00332598">
        <w:br/>
        <w:t xml:space="preserve">Here </w:t>
      </w:r>
      <w:r w:rsidR="00AB01FC">
        <w:t>is an</w:t>
      </w:r>
      <w:r w:rsidR="00332598">
        <w:t xml:space="preserve"> example response:</w:t>
      </w:r>
      <w:r w:rsidR="00332598">
        <w:br/>
        <w:t xml:space="preserve">Answer:  </w:t>
      </w:r>
      <w:r w:rsidR="006A31AF">
        <w:t>PRIDE</w:t>
      </w:r>
      <w:r w:rsidR="006A31AF">
        <w:br/>
        <w:t>Guess: DOPED</w:t>
      </w:r>
      <w:r w:rsidR="006A31AF">
        <w:br/>
        <w:t xml:space="preserve">the </w:t>
      </w:r>
      <w:r w:rsidR="002C4380">
        <w:t>D</w:t>
      </w:r>
      <w:r w:rsidR="006A31AF">
        <w:t xml:space="preserve"> is in the wrong place</w:t>
      </w:r>
      <w:r w:rsidR="006A31AF">
        <w:br/>
      </w:r>
      <w:r w:rsidR="002C4380">
        <w:t>the O is not in the word</w:t>
      </w:r>
      <w:r w:rsidR="002C4380">
        <w:br/>
      </w:r>
      <w:r w:rsidR="002C4380">
        <w:t xml:space="preserve">the </w:t>
      </w:r>
      <w:r w:rsidR="002C4380">
        <w:t>P</w:t>
      </w:r>
      <w:r w:rsidR="002C4380">
        <w:t xml:space="preserve"> is in the wrong place</w:t>
      </w:r>
      <w:r w:rsidR="002C4380">
        <w:br/>
      </w:r>
      <w:r w:rsidR="00AB01FC">
        <w:t xml:space="preserve">the </w:t>
      </w:r>
      <w:r w:rsidR="00AB01FC">
        <w:t>E</w:t>
      </w:r>
      <w:r w:rsidR="00AB01FC">
        <w:t xml:space="preserve"> is in the wrong place</w:t>
      </w:r>
      <w:r w:rsidR="00AB01FC">
        <w:br/>
      </w:r>
      <w:r w:rsidR="00AB01FC">
        <w:t xml:space="preserve">the </w:t>
      </w:r>
      <w:r w:rsidR="00AB01FC">
        <w:t>second D</w:t>
      </w:r>
      <w:r w:rsidR="00AB01FC">
        <w:t xml:space="preserve"> is in </w:t>
      </w:r>
      <w:r w:rsidR="00AB01FC">
        <w:t>not in the word</w:t>
      </w:r>
    </w:p>
    <w:p w14:paraId="3FC3B82C" w14:textId="6EED18A8" w:rsidR="00AB01FC" w:rsidRDefault="00A51BE0" w:rsidP="00D74561">
      <w:r>
        <w:t>The game ends when the user guesses the word or uses all 6 guesses.</w:t>
      </w:r>
    </w:p>
    <w:p w14:paraId="134B5581" w14:textId="3714AB14" w:rsidR="00DC3D44" w:rsidRPr="002B22DE" w:rsidRDefault="00DC3D44" w:rsidP="00A51BE0">
      <w:pPr>
        <w:rPr>
          <w:b/>
          <w:bCs/>
        </w:rPr>
      </w:pPr>
      <w:r w:rsidRPr="002B22DE">
        <w:rPr>
          <w:b/>
          <w:bCs/>
        </w:rPr>
        <w:t>Required Features:</w:t>
      </w:r>
    </w:p>
    <w:p w14:paraId="3F6CCF19" w14:textId="4F627CC2" w:rsidR="00A51BE0" w:rsidRDefault="00DC3D44" w:rsidP="00A51BE0">
      <w:r>
        <w:t>Display</w:t>
      </w:r>
      <w:r w:rsidR="00A51BE0">
        <w:t xml:space="preserve"> a used letter list so that the user can avoid letters that are eliminated</w:t>
      </w:r>
      <w:r w:rsidR="00041576">
        <w:t>.</w:t>
      </w:r>
    </w:p>
    <w:p w14:paraId="1271C91A" w14:textId="2CA4F547" w:rsidR="00DC3D44" w:rsidRDefault="00DC3D44" w:rsidP="00DC3D44">
      <w:r>
        <w:t xml:space="preserve">Include an optional “debug” mode </w:t>
      </w:r>
      <w:r>
        <w:t xml:space="preserve">(switchable at the start of the game) </w:t>
      </w:r>
      <w:r>
        <w:t xml:space="preserve">that displays the answer so that </w:t>
      </w:r>
      <w:r w:rsidR="002B22DE">
        <w:t xml:space="preserve">it is easier to check correct </w:t>
      </w:r>
      <w:r w:rsidR="00041576">
        <w:t>operation.</w:t>
      </w:r>
    </w:p>
    <w:p w14:paraId="26ABD544" w14:textId="105901C3" w:rsidR="002B22DE" w:rsidRDefault="002B22DE" w:rsidP="00DC3D44">
      <w:r>
        <w:t>Allow the user to play multiple times</w:t>
      </w:r>
      <w:r w:rsidR="00041576">
        <w:t>.</w:t>
      </w:r>
    </w:p>
    <w:p w14:paraId="2292DA06" w14:textId="7D332544" w:rsidR="00896558" w:rsidRDefault="00896558" w:rsidP="00DC3D44">
      <w:r>
        <w:t>Responsive to tablet size</w:t>
      </w:r>
      <w:r w:rsidR="008751A3">
        <w:t xml:space="preserve"> (</w:t>
      </w:r>
      <w:r w:rsidR="007D7786">
        <w:t>down to 600px)</w:t>
      </w:r>
    </w:p>
    <w:p w14:paraId="5CFFCD80" w14:textId="30D3B49F" w:rsidR="002B22DE" w:rsidRPr="00F87BB8" w:rsidRDefault="002B22DE" w:rsidP="00DC3D44">
      <w:pPr>
        <w:rPr>
          <w:b/>
          <w:bCs/>
        </w:rPr>
      </w:pPr>
      <w:r w:rsidRPr="00F87BB8">
        <w:rPr>
          <w:b/>
          <w:bCs/>
        </w:rPr>
        <w:lastRenderedPageBreak/>
        <w:t>Optional Features:</w:t>
      </w:r>
    </w:p>
    <w:p w14:paraId="7ECB0ACD" w14:textId="2929E807" w:rsidR="002B22DE" w:rsidRDefault="002B22DE" w:rsidP="00DC3D44">
      <w:r>
        <w:t>Track statistics of wins and losses</w:t>
      </w:r>
      <w:r w:rsidR="007A559E">
        <w:t>- and how many guesses a win needed.</w:t>
      </w:r>
    </w:p>
    <w:p w14:paraId="57D1CA6A" w14:textId="5C082E49" w:rsidR="007A559E" w:rsidRDefault="00F87BB8" w:rsidP="00DC3D44">
      <w:r>
        <w:t>Some a</w:t>
      </w:r>
      <w:r w:rsidR="007A559E">
        <w:t>nimation when the user wins.</w:t>
      </w:r>
    </w:p>
    <w:p w14:paraId="71810CEB" w14:textId="44CD37FE" w:rsidR="00896558" w:rsidRDefault="00896558" w:rsidP="00DC3D44">
      <w:r>
        <w:t xml:space="preserve">Responsive to phone size (&lt; </w:t>
      </w:r>
      <w:r w:rsidR="007D7786">
        <w:t>6</w:t>
      </w:r>
      <w:r>
        <w:t>00px)</w:t>
      </w:r>
    </w:p>
    <w:p w14:paraId="06C33744" w14:textId="4A096D5F" w:rsidR="008607FB" w:rsidRDefault="008607FB" w:rsidP="00DC3D44"/>
    <w:p w14:paraId="1DF05259" w14:textId="18858CC9" w:rsidR="00F944BD" w:rsidRDefault="008607FB" w:rsidP="00DC3D44">
      <w:r>
        <w:t>Additional features are encouraged once the requirements are met.</w:t>
      </w:r>
    </w:p>
    <w:p w14:paraId="1E4B259B" w14:textId="77777777" w:rsidR="00A204AE" w:rsidRPr="007B3274" w:rsidRDefault="00A204AE" w:rsidP="00D74561">
      <w:pPr>
        <w:rPr>
          <w:rFonts w:asciiTheme="majorHAnsi" w:eastAsiaTheme="majorEastAsia" w:hAnsiTheme="majorHAnsi" w:cstheme="majorBidi"/>
          <w:b/>
          <w:bCs/>
          <w:color w:val="B6332E" w:themeColor="accent1" w:themeShade="BF"/>
        </w:rPr>
      </w:pPr>
    </w:p>
    <w:p w14:paraId="199ECCDF" w14:textId="77777777" w:rsidR="00086644" w:rsidRDefault="00D74561" w:rsidP="007A34E9">
      <w:pPr>
        <w:pStyle w:val="Heading2"/>
      </w:pPr>
      <w:r>
        <w:t>Deliverables</w:t>
      </w:r>
      <w:r w:rsidR="007A34E9">
        <w:t xml:space="preserve">: </w:t>
      </w:r>
    </w:p>
    <w:p w14:paraId="69102DFC" w14:textId="120B7AF9" w:rsidR="00B403D1" w:rsidRDefault="00D4291D" w:rsidP="00B403D1">
      <w:pPr>
        <w:pStyle w:val="Heading2"/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</w:pPr>
      <w:r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>PDF with:</w:t>
      </w:r>
      <w:r w:rsidR="00A50C86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br/>
      </w:r>
      <w:r w:rsidR="00D74561" w:rsidRPr="007A34E9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 xml:space="preserve">URL </w:t>
      </w:r>
    </w:p>
    <w:p w14:paraId="6DE37F50" w14:textId="063ED290" w:rsidR="00781651" w:rsidRDefault="00781651" w:rsidP="00781651">
      <w:r>
        <w:t>Copy of the code</w:t>
      </w:r>
    </w:p>
    <w:p w14:paraId="04EA3406" w14:textId="12BDFFD9" w:rsidR="00781651" w:rsidRPr="00781651" w:rsidRDefault="00781651" w:rsidP="00781651">
      <w:r>
        <w:t>Cite the API you used – and why</w:t>
      </w:r>
    </w:p>
    <w:p w14:paraId="18B7ED43" w14:textId="4310A1AF" w:rsidR="008C64AE" w:rsidRDefault="001140C2" w:rsidP="004E2EE8">
      <w:r>
        <w:t xml:space="preserve">Answer to the question:  </w:t>
      </w:r>
      <w:r w:rsidR="00A50C86">
        <w:br/>
      </w:r>
      <w:r w:rsidR="00B403D1">
        <w:t>Wh</w:t>
      </w:r>
      <w:r w:rsidR="00667FEC">
        <w:t xml:space="preserve">at </w:t>
      </w:r>
      <w:r w:rsidR="00ED04E8">
        <w:t>was the most satisfying part of this assignment</w:t>
      </w:r>
      <w:r w:rsidR="008607FB">
        <w:t>?</w:t>
      </w:r>
    </w:p>
    <w:p w14:paraId="7614B62F" w14:textId="77777777" w:rsidR="00667FEC" w:rsidRDefault="00667FEC" w:rsidP="004E2EE8"/>
    <w:p w14:paraId="20B6C608" w14:textId="5FBA8287" w:rsidR="00D74561" w:rsidRDefault="00D74561" w:rsidP="00D74561">
      <w:pPr>
        <w:pStyle w:val="Heading2"/>
      </w:pPr>
      <w:r>
        <w:t>Rubric</w:t>
      </w:r>
    </w:p>
    <w:p w14:paraId="35BD36A0" w14:textId="578FF675" w:rsidR="0012342E" w:rsidRDefault="00ED04E8" w:rsidP="00D74561">
      <w:r>
        <w:t>Works</w:t>
      </w:r>
      <w:r w:rsidR="00A32D12">
        <w:t xml:space="preserve"> to spec</w:t>
      </w:r>
      <w:r w:rsidR="00A32D12">
        <w:tab/>
      </w:r>
      <w:r w:rsidR="00A32D12">
        <w:tab/>
        <w:t>40%</w:t>
      </w:r>
    </w:p>
    <w:p w14:paraId="446947F3" w14:textId="550EB49D" w:rsidR="00A32D12" w:rsidRDefault="00A32D12" w:rsidP="00D74561">
      <w:r>
        <w:t>Code quality</w:t>
      </w:r>
      <w:r>
        <w:tab/>
      </w:r>
      <w:r>
        <w:tab/>
      </w:r>
      <w:r w:rsidR="008607FB">
        <w:t>40%</w:t>
      </w:r>
    </w:p>
    <w:p w14:paraId="0E399349" w14:textId="4D8C7AD6" w:rsidR="00A32D12" w:rsidRDefault="00A32D12" w:rsidP="00D74561">
      <w:r>
        <w:t>UI quality</w:t>
      </w:r>
      <w:r w:rsidR="008607FB">
        <w:tab/>
      </w:r>
      <w:r w:rsidR="008607FB">
        <w:tab/>
        <w:t>20%</w:t>
      </w:r>
    </w:p>
    <w:p w14:paraId="231F43A7" w14:textId="77777777" w:rsidR="00F944BD" w:rsidRDefault="00F944BD" w:rsidP="00D74561"/>
    <w:p w14:paraId="3B844F24" w14:textId="56BD2A04" w:rsidR="00F944BD" w:rsidRPr="00041576" w:rsidRDefault="00F944BD" w:rsidP="00D74561">
      <w:pPr>
        <w:rPr>
          <w:i/>
          <w:iCs/>
        </w:rPr>
      </w:pPr>
      <w:r w:rsidRPr="00041576">
        <w:rPr>
          <w:i/>
          <w:iCs/>
        </w:rPr>
        <w:t xml:space="preserve">NOTE:  a score of 8 points or more over the </w:t>
      </w:r>
      <w:r w:rsidR="004E01A4" w:rsidRPr="00041576">
        <w:rPr>
          <w:i/>
          <w:iCs/>
        </w:rPr>
        <w:t>score for assignment 3 will qualify to drop the score for assignment 3.</w:t>
      </w:r>
    </w:p>
    <w:sectPr w:rsidR="00F944BD" w:rsidRPr="00041576" w:rsidSect="003E2D26">
      <w:footerReference w:type="default" r:id="rId8"/>
      <w:pgSz w:w="12240" w:h="15840" w:code="1"/>
      <w:pgMar w:top="864" w:right="1008" w:bottom="1152" w:left="1008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2B2A6" w14:textId="77777777" w:rsidR="000D1CDA" w:rsidRDefault="000D1CDA">
      <w:pPr>
        <w:spacing w:after="0"/>
      </w:pPr>
      <w:r>
        <w:separator/>
      </w:r>
    </w:p>
  </w:endnote>
  <w:endnote w:type="continuationSeparator" w:id="0">
    <w:p w14:paraId="2EC6DCBD" w14:textId="77777777" w:rsidR="000D1CDA" w:rsidRDefault="000D1C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4D711" w14:textId="77777777" w:rsidR="000D1CDA" w:rsidRDefault="000D1CDA">
      <w:pPr>
        <w:spacing w:after="0"/>
      </w:pPr>
      <w:r>
        <w:separator/>
      </w:r>
    </w:p>
  </w:footnote>
  <w:footnote w:type="continuationSeparator" w:id="0">
    <w:p w14:paraId="4ED3D53A" w14:textId="77777777" w:rsidR="000D1CDA" w:rsidRDefault="000D1CD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AA5C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5B01D2"/>
    <w:multiLevelType w:val="hybridMultilevel"/>
    <w:tmpl w:val="FB22D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3044D7"/>
    <w:multiLevelType w:val="hybridMultilevel"/>
    <w:tmpl w:val="7B0C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22225E"/>
    <w:multiLevelType w:val="hybridMultilevel"/>
    <w:tmpl w:val="2DC2F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4A4C08"/>
    <w:multiLevelType w:val="hybridMultilevel"/>
    <w:tmpl w:val="F63C1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B75C2B"/>
    <w:multiLevelType w:val="hybridMultilevel"/>
    <w:tmpl w:val="6FBC1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413BB9"/>
    <w:multiLevelType w:val="hybridMultilevel"/>
    <w:tmpl w:val="F1307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76570"/>
    <w:multiLevelType w:val="hybridMultilevel"/>
    <w:tmpl w:val="7BAA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32F2DCF"/>
    <w:multiLevelType w:val="hybridMultilevel"/>
    <w:tmpl w:val="4434F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B4D6C"/>
    <w:multiLevelType w:val="hybridMultilevel"/>
    <w:tmpl w:val="D36A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EA729B"/>
    <w:multiLevelType w:val="hybridMultilevel"/>
    <w:tmpl w:val="EFEAAD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BC7CB6"/>
    <w:multiLevelType w:val="hybridMultilevel"/>
    <w:tmpl w:val="6C8E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390BFD"/>
    <w:multiLevelType w:val="hybridMultilevel"/>
    <w:tmpl w:val="3C88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775341"/>
    <w:multiLevelType w:val="hybridMultilevel"/>
    <w:tmpl w:val="4FEEE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301DD"/>
    <w:multiLevelType w:val="hybridMultilevel"/>
    <w:tmpl w:val="6F64AB24"/>
    <w:lvl w:ilvl="0" w:tplc="3530F3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996304"/>
    <w:multiLevelType w:val="hybridMultilevel"/>
    <w:tmpl w:val="BCFA4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8717C9A"/>
    <w:multiLevelType w:val="hybridMultilevel"/>
    <w:tmpl w:val="8F74D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B7346E"/>
    <w:multiLevelType w:val="hybridMultilevel"/>
    <w:tmpl w:val="C8C25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6EA3881"/>
    <w:multiLevelType w:val="hybridMultilevel"/>
    <w:tmpl w:val="CF34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5F4E29"/>
    <w:multiLevelType w:val="hybridMultilevel"/>
    <w:tmpl w:val="8A1C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6"/>
  </w:num>
  <w:num w:numId="3">
    <w:abstractNumId w:val="29"/>
  </w:num>
  <w:num w:numId="4">
    <w:abstractNumId w:val="17"/>
  </w:num>
  <w:num w:numId="5">
    <w:abstractNumId w:val="17"/>
    <w:lvlOverride w:ilvl="0">
      <w:startOverride w:val="1"/>
    </w:lvlOverride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6"/>
  </w:num>
  <w:num w:numId="16">
    <w:abstractNumId w:val="18"/>
  </w:num>
  <w:num w:numId="17">
    <w:abstractNumId w:val="14"/>
  </w:num>
  <w:num w:numId="18">
    <w:abstractNumId w:val="30"/>
  </w:num>
  <w:num w:numId="19">
    <w:abstractNumId w:val="21"/>
  </w:num>
  <w:num w:numId="20">
    <w:abstractNumId w:val="20"/>
  </w:num>
  <w:num w:numId="21">
    <w:abstractNumId w:val="23"/>
  </w:num>
  <w:num w:numId="22">
    <w:abstractNumId w:val="11"/>
  </w:num>
  <w:num w:numId="23">
    <w:abstractNumId w:val="22"/>
  </w:num>
  <w:num w:numId="24">
    <w:abstractNumId w:val="28"/>
  </w:num>
  <w:num w:numId="25">
    <w:abstractNumId w:val="19"/>
  </w:num>
  <w:num w:numId="26">
    <w:abstractNumId w:val="12"/>
  </w:num>
  <w:num w:numId="27">
    <w:abstractNumId w:val="24"/>
  </w:num>
  <w:num w:numId="28">
    <w:abstractNumId w:val="31"/>
  </w:num>
  <w:num w:numId="29">
    <w:abstractNumId w:val="15"/>
  </w:num>
  <w:num w:numId="30">
    <w:abstractNumId w:val="25"/>
  </w:num>
  <w:num w:numId="31">
    <w:abstractNumId w:val="10"/>
  </w:num>
  <w:num w:numId="32">
    <w:abstractNumId w:val="13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0CF9"/>
    <w:rsid w:val="00011BA5"/>
    <w:rsid w:val="0001373F"/>
    <w:rsid w:val="00022678"/>
    <w:rsid w:val="00035142"/>
    <w:rsid w:val="000408A8"/>
    <w:rsid w:val="00041576"/>
    <w:rsid w:val="00051002"/>
    <w:rsid w:val="00052D90"/>
    <w:rsid w:val="00053BC9"/>
    <w:rsid w:val="00086644"/>
    <w:rsid w:val="00091228"/>
    <w:rsid w:val="000A33B0"/>
    <w:rsid w:val="000A5041"/>
    <w:rsid w:val="000B6BF1"/>
    <w:rsid w:val="000D1CDA"/>
    <w:rsid w:val="000D4AC5"/>
    <w:rsid w:val="000E0BE9"/>
    <w:rsid w:val="000E4780"/>
    <w:rsid w:val="000E7097"/>
    <w:rsid w:val="000F7AA4"/>
    <w:rsid w:val="001140C2"/>
    <w:rsid w:val="0012342E"/>
    <w:rsid w:val="00157D6A"/>
    <w:rsid w:val="001619C4"/>
    <w:rsid w:val="00170B8A"/>
    <w:rsid w:val="001A148C"/>
    <w:rsid w:val="001B03DD"/>
    <w:rsid w:val="001B11B7"/>
    <w:rsid w:val="001B3AEF"/>
    <w:rsid w:val="001C1A07"/>
    <w:rsid w:val="001E1E51"/>
    <w:rsid w:val="001E3502"/>
    <w:rsid w:val="001E3AAC"/>
    <w:rsid w:val="00201103"/>
    <w:rsid w:val="00203499"/>
    <w:rsid w:val="00212F80"/>
    <w:rsid w:val="00216B82"/>
    <w:rsid w:val="0022774A"/>
    <w:rsid w:val="002365F2"/>
    <w:rsid w:val="0024197D"/>
    <w:rsid w:val="002465FC"/>
    <w:rsid w:val="0025172B"/>
    <w:rsid w:val="00260F56"/>
    <w:rsid w:val="00271F16"/>
    <w:rsid w:val="002810DD"/>
    <w:rsid w:val="00290CC6"/>
    <w:rsid w:val="002A08D0"/>
    <w:rsid w:val="002A5470"/>
    <w:rsid w:val="002B22DE"/>
    <w:rsid w:val="002B238F"/>
    <w:rsid w:val="002C4380"/>
    <w:rsid w:val="002E2F6C"/>
    <w:rsid w:val="002F09A1"/>
    <w:rsid w:val="002F30E3"/>
    <w:rsid w:val="002F3FA2"/>
    <w:rsid w:val="002F6DCE"/>
    <w:rsid w:val="003236A1"/>
    <w:rsid w:val="00332598"/>
    <w:rsid w:val="0035086D"/>
    <w:rsid w:val="00356183"/>
    <w:rsid w:val="00357FE1"/>
    <w:rsid w:val="003661BB"/>
    <w:rsid w:val="003840A8"/>
    <w:rsid w:val="003858A9"/>
    <w:rsid w:val="003B0391"/>
    <w:rsid w:val="003D7FB1"/>
    <w:rsid w:val="003E2D26"/>
    <w:rsid w:val="003E6EAE"/>
    <w:rsid w:val="004131FB"/>
    <w:rsid w:val="00427A7D"/>
    <w:rsid w:val="00433F82"/>
    <w:rsid w:val="00443081"/>
    <w:rsid w:val="00443486"/>
    <w:rsid w:val="0047050B"/>
    <w:rsid w:val="00473BD4"/>
    <w:rsid w:val="00475E96"/>
    <w:rsid w:val="00476F85"/>
    <w:rsid w:val="00492006"/>
    <w:rsid w:val="00495093"/>
    <w:rsid w:val="004A019C"/>
    <w:rsid w:val="004A4D73"/>
    <w:rsid w:val="004B3A36"/>
    <w:rsid w:val="004E01A4"/>
    <w:rsid w:val="004E2EE8"/>
    <w:rsid w:val="004F17E7"/>
    <w:rsid w:val="00507161"/>
    <w:rsid w:val="005200C9"/>
    <w:rsid w:val="00532EAE"/>
    <w:rsid w:val="00540212"/>
    <w:rsid w:val="0054037B"/>
    <w:rsid w:val="00544E8A"/>
    <w:rsid w:val="00552A5C"/>
    <w:rsid w:val="00553EE2"/>
    <w:rsid w:val="00554B3C"/>
    <w:rsid w:val="005702A4"/>
    <w:rsid w:val="005713F5"/>
    <w:rsid w:val="0059569D"/>
    <w:rsid w:val="005B1A88"/>
    <w:rsid w:val="005D00D0"/>
    <w:rsid w:val="005D24DB"/>
    <w:rsid w:val="005D2E34"/>
    <w:rsid w:val="005F15E3"/>
    <w:rsid w:val="0060335E"/>
    <w:rsid w:val="0061069D"/>
    <w:rsid w:val="00626900"/>
    <w:rsid w:val="0063254A"/>
    <w:rsid w:val="00635885"/>
    <w:rsid w:val="00644C81"/>
    <w:rsid w:val="00645A75"/>
    <w:rsid w:val="00667FEC"/>
    <w:rsid w:val="00674411"/>
    <w:rsid w:val="00682506"/>
    <w:rsid w:val="00695E2E"/>
    <w:rsid w:val="006A31AF"/>
    <w:rsid w:val="006A4149"/>
    <w:rsid w:val="006B4695"/>
    <w:rsid w:val="006C0EAF"/>
    <w:rsid w:val="006C3259"/>
    <w:rsid w:val="006D3A66"/>
    <w:rsid w:val="006F3CB5"/>
    <w:rsid w:val="006F7190"/>
    <w:rsid w:val="00701128"/>
    <w:rsid w:val="00715E0C"/>
    <w:rsid w:val="00726005"/>
    <w:rsid w:val="00744AEB"/>
    <w:rsid w:val="00763449"/>
    <w:rsid w:val="0077264C"/>
    <w:rsid w:val="00781651"/>
    <w:rsid w:val="007824E9"/>
    <w:rsid w:val="007930CD"/>
    <w:rsid w:val="007A34E9"/>
    <w:rsid w:val="007A559E"/>
    <w:rsid w:val="007B3274"/>
    <w:rsid w:val="007C12BC"/>
    <w:rsid w:val="007C5CF5"/>
    <w:rsid w:val="007C62D8"/>
    <w:rsid w:val="007D7786"/>
    <w:rsid w:val="007E0C3F"/>
    <w:rsid w:val="007E4E17"/>
    <w:rsid w:val="00805420"/>
    <w:rsid w:val="00813976"/>
    <w:rsid w:val="00821911"/>
    <w:rsid w:val="0082284B"/>
    <w:rsid w:val="00825733"/>
    <w:rsid w:val="008420D2"/>
    <w:rsid w:val="00855D2E"/>
    <w:rsid w:val="00855DE9"/>
    <w:rsid w:val="008607FB"/>
    <w:rsid w:val="00865AAC"/>
    <w:rsid w:val="008751A3"/>
    <w:rsid w:val="00882E75"/>
    <w:rsid w:val="00883B4C"/>
    <w:rsid w:val="0088456D"/>
    <w:rsid w:val="00894B13"/>
    <w:rsid w:val="00896558"/>
    <w:rsid w:val="00897784"/>
    <w:rsid w:val="008C2D4E"/>
    <w:rsid w:val="008C3F6F"/>
    <w:rsid w:val="008C64AE"/>
    <w:rsid w:val="008C72C4"/>
    <w:rsid w:val="008D416A"/>
    <w:rsid w:val="008E13D2"/>
    <w:rsid w:val="008E3D0A"/>
    <w:rsid w:val="008F7099"/>
    <w:rsid w:val="00902401"/>
    <w:rsid w:val="00930B78"/>
    <w:rsid w:val="00933453"/>
    <w:rsid w:val="009402D6"/>
    <w:rsid w:val="00943342"/>
    <w:rsid w:val="00945E24"/>
    <w:rsid w:val="00946D05"/>
    <w:rsid w:val="009550F6"/>
    <w:rsid w:val="009620E8"/>
    <w:rsid w:val="00972AE7"/>
    <w:rsid w:val="00984E83"/>
    <w:rsid w:val="00986D1B"/>
    <w:rsid w:val="009A31FB"/>
    <w:rsid w:val="009B119F"/>
    <w:rsid w:val="009B2F5C"/>
    <w:rsid w:val="009D1E5C"/>
    <w:rsid w:val="009D3D78"/>
    <w:rsid w:val="009E02DE"/>
    <w:rsid w:val="009E0502"/>
    <w:rsid w:val="009E2CFD"/>
    <w:rsid w:val="009E337C"/>
    <w:rsid w:val="009E5D25"/>
    <w:rsid w:val="009F4E33"/>
    <w:rsid w:val="00A16A0F"/>
    <w:rsid w:val="00A17284"/>
    <w:rsid w:val="00A204AE"/>
    <w:rsid w:val="00A24202"/>
    <w:rsid w:val="00A269D2"/>
    <w:rsid w:val="00A32D12"/>
    <w:rsid w:val="00A4484A"/>
    <w:rsid w:val="00A477FA"/>
    <w:rsid w:val="00A50242"/>
    <w:rsid w:val="00A50C86"/>
    <w:rsid w:val="00A51BE0"/>
    <w:rsid w:val="00A665E2"/>
    <w:rsid w:val="00A66C39"/>
    <w:rsid w:val="00A67D06"/>
    <w:rsid w:val="00A733F1"/>
    <w:rsid w:val="00A73F87"/>
    <w:rsid w:val="00A7421E"/>
    <w:rsid w:val="00A83F1D"/>
    <w:rsid w:val="00A8484A"/>
    <w:rsid w:val="00A8644E"/>
    <w:rsid w:val="00AB01FC"/>
    <w:rsid w:val="00AC5DDE"/>
    <w:rsid w:val="00AE54F8"/>
    <w:rsid w:val="00AE5FA3"/>
    <w:rsid w:val="00B068D7"/>
    <w:rsid w:val="00B1434E"/>
    <w:rsid w:val="00B15429"/>
    <w:rsid w:val="00B24390"/>
    <w:rsid w:val="00B33B7E"/>
    <w:rsid w:val="00B3624C"/>
    <w:rsid w:val="00B403D1"/>
    <w:rsid w:val="00B45E73"/>
    <w:rsid w:val="00B4621A"/>
    <w:rsid w:val="00B533F2"/>
    <w:rsid w:val="00B53D1F"/>
    <w:rsid w:val="00B55513"/>
    <w:rsid w:val="00B57049"/>
    <w:rsid w:val="00B63B3D"/>
    <w:rsid w:val="00B63D64"/>
    <w:rsid w:val="00B766DC"/>
    <w:rsid w:val="00B84BF3"/>
    <w:rsid w:val="00B85349"/>
    <w:rsid w:val="00B929DE"/>
    <w:rsid w:val="00B96BA5"/>
    <w:rsid w:val="00BA5A96"/>
    <w:rsid w:val="00BB47C8"/>
    <w:rsid w:val="00BC62B0"/>
    <w:rsid w:val="00BD26D2"/>
    <w:rsid w:val="00BE75F9"/>
    <w:rsid w:val="00C328E2"/>
    <w:rsid w:val="00C63DF5"/>
    <w:rsid w:val="00C67EFD"/>
    <w:rsid w:val="00C70C09"/>
    <w:rsid w:val="00C86F7C"/>
    <w:rsid w:val="00C95932"/>
    <w:rsid w:val="00CA7742"/>
    <w:rsid w:val="00CC0C25"/>
    <w:rsid w:val="00CC4F6A"/>
    <w:rsid w:val="00CD0A61"/>
    <w:rsid w:val="00CE22D9"/>
    <w:rsid w:val="00CF190A"/>
    <w:rsid w:val="00D12B12"/>
    <w:rsid w:val="00D256C0"/>
    <w:rsid w:val="00D37A7E"/>
    <w:rsid w:val="00D4291D"/>
    <w:rsid w:val="00D46472"/>
    <w:rsid w:val="00D63CAF"/>
    <w:rsid w:val="00D74561"/>
    <w:rsid w:val="00DA7D2B"/>
    <w:rsid w:val="00DC3CDF"/>
    <w:rsid w:val="00DC3D44"/>
    <w:rsid w:val="00DE035F"/>
    <w:rsid w:val="00DF3E8C"/>
    <w:rsid w:val="00E106DE"/>
    <w:rsid w:val="00E20D0C"/>
    <w:rsid w:val="00E72407"/>
    <w:rsid w:val="00E83FD9"/>
    <w:rsid w:val="00ED04E8"/>
    <w:rsid w:val="00ED79DD"/>
    <w:rsid w:val="00EE25E4"/>
    <w:rsid w:val="00EE2D87"/>
    <w:rsid w:val="00EE6199"/>
    <w:rsid w:val="00EF4725"/>
    <w:rsid w:val="00EF52E9"/>
    <w:rsid w:val="00F0264E"/>
    <w:rsid w:val="00F2319E"/>
    <w:rsid w:val="00F32594"/>
    <w:rsid w:val="00F47CEF"/>
    <w:rsid w:val="00F649AF"/>
    <w:rsid w:val="00F75F60"/>
    <w:rsid w:val="00F7755C"/>
    <w:rsid w:val="00F87BB8"/>
    <w:rsid w:val="00F90E06"/>
    <w:rsid w:val="00F944BD"/>
    <w:rsid w:val="00FA0242"/>
    <w:rsid w:val="00FA3ADF"/>
    <w:rsid w:val="00FA62CF"/>
    <w:rsid w:val="00FB092A"/>
    <w:rsid w:val="00FC2571"/>
    <w:rsid w:val="00FC4D77"/>
    <w:rsid w:val="00FE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190"/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6F7190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B6332E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6F7190"/>
    <w:rPr>
      <w:rFonts w:asciiTheme="majorHAnsi" w:eastAsiaTheme="majorEastAsia" w:hAnsiTheme="majorHAnsi" w:cstheme="majorBidi"/>
      <w:b/>
      <w:bCs/>
      <w:color w:val="B6332E" w:themeColor="accent1" w:themeShade="BF"/>
    </w:r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</w:pPr>
  </w:style>
  <w:style w:type="character" w:styleId="Strong">
    <w:name w:val="Strong"/>
    <w:basedOn w:val="DefaultParagraphFont"/>
    <w:uiPriority w:val="1"/>
    <w:qFormat/>
    <w:rPr>
      <w:b/>
      <w:bCs/>
      <w:color w:val="262626" w:themeColor="text1" w:themeTint="D9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(color).dotx</Template>
  <TotalTime>26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lisa diorio</cp:lastModifiedBy>
  <cp:revision>38</cp:revision>
  <cp:lastPrinted>2022-02-03T22:12:00Z</cp:lastPrinted>
  <dcterms:created xsi:type="dcterms:W3CDTF">2022-03-24T18:29:00Z</dcterms:created>
  <dcterms:modified xsi:type="dcterms:W3CDTF">2022-03-24T18:55:00Z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